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0B6DC" w14:textId="683FAC0F" w:rsidR="008D33E7" w:rsidRDefault="001B5E11" w:rsidP="001B5E11">
      <w:pPr>
        <w:pStyle w:val="Title"/>
      </w:pPr>
      <w:r w:rsidRPr="001B5E11">
        <w:t>OPEN_LABS_ASSIGNMENT</w:t>
      </w:r>
    </w:p>
    <w:p w14:paraId="6539F203" w14:textId="7B06416A" w:rsidR="001B5E11" w:rsidRDefault="001B5E11" w:rsidP="001B5E11">
      <w:pPr>
        <w:rPr>
          <w:sz w:val="36"/>
          <w:szCs w:val="36"/>
        </w:rPr>
      </w:pPr>
      <w:r>
        <w:rPr>
          <w:sz w:val="36"/>
          <w:szCs w:val="36"/>
        </w:rPr>
        <w:t>1.WHAT ARE FROZEN SETS?</w:t>
      </w:r>
    </w:p>
    <w:p w14:paraId="18DAF770" w14:textId="312738FD" w:rsidR="001B5E11" w:rsidRDefault="001B5E11" w:rsidP="001B5E11">
      <w:pPr>
        <w:rPr>
          <w:sz w:val="36"/>
          <w:szCs w:val="36"/>
        </w:rPr>
      </w:pPr>
      <w:r>
        <w:rPr>
          <w:sz w:val="36"/>
          <w:szCs w:val="36"/>
        </w:rPr>
        <w:t xml:space="preserve">Frozen sets are a native data type in Python that have the qualities of sets-including class methods-but are immutable like tuples. To use a frozen set, call the function </w:t>
      </w:r>
      <w:proofErr w:type="spellStart"/>
      <w:proofErr w:type="gramStart"/>
      <w:r>
        <w:rPr>
          <w:sz w:val="36"/>
          <w:szCs w:val="36"/>
        </w:rPr>
        <w:t>frozenset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) and pass an </w:t>
      </w:r>
      <w:proofErr w:type="spellStart"/>
      <w:r>
        <w:rPr>
          <w:sz w:val="36"/>
          <w:szCs w:val="36"/>
        </w:rPr>
        <w:t>iterable</w:t>
      </w:r>
      <w:proofErr w:type="spellEnd"/>
      <w:r>
        <w:rPr>
          <w:sz w:val="36"/>
          <w:szCs w:val="36"/>
        </w:rPr>
        <w:t xml:space="preserve"> as the argument. If you pass to the </w:t>
      </w:r>
      <w:proofErr w:type="gramStart"/>
      <w:r>
        <w:rPr>
          <w:sz w:val="36"/>
          <w:szCs w:val="36"/>
        </w:rPr>
        <w:t>function ,</w:t>
      </w:r>
      <w:proofErr w:type="gramEnd"/>
      <w:r>
        <w:rPr>
          <w:sz w:val="36"/>
          <w:szCs w:val="36"/>
        </w:rPr>
        <w:t xml:space="preserve"> it will return the same set which is now immutable.</w:t>
      </w:r>
    </w:p>
    <w:p w14:paraId="48C207F8" w14:textId="3EBDF3BE" w:rsidR="001B5E11" w:rsidRDefault="001B5E11" w:rsidP="001B5E11">
      <w:pPr>
        <w:rPr>
          <w:sz w:val="36"/>
          <w:szCs w:val="36"/>
        </w:rPr>
      </w:pPr>
      <w:r>
        <w:rPr>
          <w:sz w:val="36"/>
          <w:szCs w:val="36"/>
        </w:rPr>
        <w:t>2.WHAT ARE ORDERED DICTIONARIES?</w:t>
      </w:r>
    </w:p>
    <w:p w14:paraId="183C85B6" w14:textId="181DE86A" w:rsidR="001B5E11" w:rsidRDefault="00E25A36" w:rsidP="001B5E11">
      <w:pPr>
        <w:rPr>
          <w:sz w:val="36"/>
          <w:szCs w:val="36"/>
        </w:rPr>
      </w:pPr>
      <w:r>
        <w:rPr>
          <w:sz w:val="36"/>
          <w:szCs w:val="36"/>
        </w:rPr>
        <w:t xml:space="preserve">An </w:t>
      </w:r>
      <w:proofErr w:type="spellStart"/>
      <w:r>
        <w:rPr>
          <w:sz w:val="36"/>
          <w:szCs w:val="36"/>
        </w:rPr>
        <w:t>OrderedDict</w:t>
      </w:r>
      <w:proofErr w:type="spellEnd"/>
      <w:r>
        <w:rPr>
          <w:sz w:val="36"/>
          <w:szCs w:val="36"/>
        </w:rPr>
        <w:t xml:space="preserve"> is a dictionary subclass that remembers the order that keys were first inserted. A regular </w:t>
      </w:r>
      <w:proofErr w:type="spellStart"/>
      <w:r>
        <w:rPr>
          <w:sz w:val="36"/>
          <w:szCs w:val="36"/>
        </w:rPr>
        <w:t>dict</w:t>
      </w:r>
      <w:proofErr w:type="spellEnd"/>
      <w:r>
        <w:rPr>
          <w:sz w:val="36"/>
          <w:szCs w:val="36"/>
        </w:rPr>
        <w:t xml:space="preserve"> does not track the insertion order, and iterating it gives the values in an arbitrary order. By contrast, the order the items are inserted is remembered by </w:t>
      </w:r>
      <w:proofErr w:type="spellStart"/>
      <w:r>
        <w:rPr>
          <w:sz w:val="36"/>
          <w:szCs w:val="36"/>
        </w:rPr>
        <w:t>OrderDict</w:t>
      </w:r>
      <w:proofErr w:type="spellEnd"/>
      <w:r>
        <w:rPr>
          <w:sz w:val="36"/>
          <w:szCs w:val="36"/>
        </w:rPr>
        <w:t>.</w:t>
      </w:r>
    </w:p>
    <w:p w14:paraId="2D10D880" w14:textId="77A8C0AE" w:rsidR="00E25A36" w:rsidRDefault="00E25A36" w:rsidP="001B5E11">
      <w:pPr>
        <w:rPr>
          <w:sz w:val="36"/>
          <w:szCs w:val="36"/>
        </w:rPr>
      </w:pPr>
      <w:r>
        <w:rPr>
          <w:sz w:val="36"/>
          <w:szCs w:val="36"/>
        </w:rPr>
        <w:t>3.DIFFERENCE BETWEEN ORDERED DICTIONARIES AND DICTIONARIES WITH EXAMPLES</w:t>
      </w:r>
    </w:p>
    <w:p w14:paraId="1FF4CB06" w14:textId="33842033" w:rsidR="00D90311" w:rsidRDefault="00D90311" w:rsidP="001B5E11">
      <w:pPr>
        <w:rPr>
          <w:sz w:val="36"/>
          <w:szCs w:val="36"/>
        </w:rPr>
      </w:pPr>
      <w:r>
        <w:rPr>
          <w:sz w:val="36"/>
          <w:szCs w:val="36"/>
        </w:rPr>
        <w:t xml:space="preserve">The ordered dictionaries </w:t>
      </w:r>
      <w:proofErr w:type="gramStart"/>
      <w:r>
        <w:rPr>
          <w:sz w:val="36"/>
          <w:szCs w:val="36"/>
        </w:rPr>
        <w:t>is</w:t>
      </w:r>
      <w:proofErr w:type="gramEnd"/>
      <w:r>
        <w:rPr>
          <w:sz w:val="36"/>
          <w:szCs w:val="36"/>
        </w:rPr>
        <w:t xml:space="preserve"> a subclass of dictionary object in python. The only difference between </w:t>
      </w:r>
      <w:proofErr w:type="spellStart"/>
      <w:r>
        <w:rPr>
          <w:sz w:val="36"/>
          <w:szCs w:val="36"/>
        </w:rPr>
        <w:t>OrderedDict</w:t>
      </w:r>
      <w:proofErr w:type="spellEnd"/>
      <w:r>
        <w:rPr>
          <w:sz w:val="36"/>
          <w:szCs w:val="36"/>
        </w:rPr>
        <w:t xml:space="preserve"> and the </w:t>
      </w:r>
      <w:proofErr w:type="spellStart"/>
      <w:r>
        <w:rPr>
          <w:sz w:val="36"/>
          <w:szCs w:val="36"/>
        </w:rPr>
        <w:t>dict</w:t>
      </w:r>
      <w:proofErr w:type="spellEnd"/>
      <w:r>
        <w:rPr>
          <w:sz w:val="36"/>
          <w:szCs w:val="36"/>
        </w:rPr>
        <w:t xml:space="preserve"> is that, in </w:t>
      </w:r>
      <w:proofErr w:type="spellStart"/>
      <w:r>
        <w:rPr>
          <w:sz w:val="36"/>
          <w:szCs w:val="36"/>
        </w:rPr>
        <w:t>orderedict</w:t>
      </w:r>
      <w:proofErr w:type="spellEnd"/>
      <w:r>
        <w:rPr>
          <w:sz w:val="36"/>
          <w:szCs w:val="36"/>
        </w:rPr>
        <w:t xml:space="preserve">, it maintains the orders of keys as inserted. In the </w:t>
      </w:r>
      <w:proofErr w:type="spellStart"/>
      <w:r>
        <w:rPr>
          <w:sz w:val="36"/>
          <w:szCs w:val="36"/>
        </w:rPr>
        <w:t>dict</w:t>
      </w:r>
      <w:proofErr w:type="spellEnd"/>
      <w:r>
        <w:rPr>
          <w:sz w:val="36"/>
          <w:szCs w:val="36"/>
        </w:rPr>
        <w:t xml:space="preserve">, the ordering may or may not be happen. The </w:t>
      </w:r>
      <w:proofErr w:type="spellStart"/>
      <w:r>
        <w:rPr>
          <w:sz w:val="36"/>
          <w:szCs w:val="36"/>
        </w:rPr>
        <w:lastRenderedPageBreak/>
        <w:t>orderedict</w:t>
      </w:r>
      <w:proofErr w:type="spellEnd"/>
      <w:r>
        <w:rPr>
          <w:sz w:val="36"/>
          <w:szCs w:val="36"/>
        </w:rPr>
        <w:t xml:space="preserve"> is a standard library class, which is located in the collection module.</w:t>
      </w:r>
    </w:p>
    <w:p w14:paraId="6ED4246F" w14:textId="6EC5E3B1" w:rsidR="000125E0" w:rsidRDefault="000125E0" w:rsidP="001B5E11">
      <w:pPr>
        <w:rPr>
          <w:sz w:val="36"/>
          <w:szCs w:val="36"/>
        </w:rPr>
      </w:pPr>
      <w:r>
        <w:rPr>
          <w:sz w:val="36"/>
          <w:szCs w:val="36"/>
        </w:rPr>
        <w:t xml:space="preserve"> Example Of </w:t>
      </w:r>
      <w:proofErr w:type="spellStart"/>
      <w:proofErr w:type="gramStart"/>
      <w:r>
        <w:rPr>
          <w:sz w:val="36"/>
          <w:szCs w:val="36"/>
        </w:rPr>
        <w:t>OrderedDict</w:t>
      </w:r>
      <w:proofErr w:type="spellEnd"/>
      <w:r>
        <w:rPr>
          <w:sz w:val="36"/>
          <w:szCs w:val="36"/>
        </w:rPr>
        <w:t>;.</w:t>
      </w:r>
      <w:proofErr w:type="gramEnd"/>
    </w:p>
    <w:p w14:paraId="6746131D" w14:textId="77777777" w:rsidR="000125E0" w:rsidRPr="000125E0" w:rsidRDefault="000125E0" w:rsidP="000125E0">
      <w:pPr>
        <w:rPr>
          <w:b/>
          <w:bCs/>
          <w:color w:val="4E5B6F" w:themeColor="text2"/>
          <w:sz w:val="36"/>
          <w:szCs w:val="36"/>
        </w:rPr>
      </w:pPr>
      <w:r w:rsidRPr="000125E0">
        <w:rPr>
          <w:b/>
          <w:bCs/>
          <w:color w:val="4E5B6F" w:themeColor="text2"/>
          <w:sz w:val="36"/>
          <w:szCs w:val="36"/>
        </w:rPr>
        <w:t>import collections</w:t>
      </w:r>
    </w:p>
    <w:p w14:paraId="06582332" w14:textId="77777777" w:rsidR="000125E0" w:rsidRPr="000125E0" w:rsidRDefault="000125E0" w:rsidP="000125E0">
      <w:pPr>
        <w:rPr>
          <w:b/>
          <w:bCs/>
          <w:color w:val="4E5B6F" w:themeColor="text2"/>
          <w:sz w:val="36"/>
          <w:szCs w:val="36"/>
        </w:rPr>
      </w:pPr>
      <w:proofErr w:type="spellStart"/>
      <w:r w:rsidRPr="000125E0">
        <w:rPr>
          <w:b/>
          <w:bCs/>
          <w:color w:val="4E5B6F" w:themeColor="text2"/>
          <w:sz w:val="36"/>
          <w:szCs w:val="36"/>
        </w:rPr>
        <w:t>ordered_dict</w:t>
      </w:r>
      <w:proofErr w:type="spellEnd"/>
      <w:r w:rsidRPr="000125E0">
        <w:rPr>
          <w:b/>
          <w:bCs/>
          <w:color w:val="4E5B6F" w:themeColor="text2"/>
          <w:sz w:val="36"/>
          <w:szCs w:val="36"/>
        </w:rPr>
        <w:t xml:space="preserve"> = </w:t>
      </w:r>
      <w:proofErr w:type="spellStart"/>
      <w:proofErr w:type="gramStart"/>
      <w:r w:rsidRPr="000125E0">
        <w:rPr>
          <w:b/>
          <w:bCs/>
          <w:color w:val="4E5B6F" w:themeColor="text2"/>
          <w:sz w:val="36"/>
          <w:szCs w:val="36"/>
        </w:rPr>
        <w:t>collections.OrderedDict</w:t>
      </w:r>
      <w:proofErr w:type="spellEnd"/>
      <w:proofErr w:type="gramEnd"/>
      <w:r w:rsidRPr="000125E0">
        <w:rPr>
          <w:b/>
          <w:bCs/>
          <w:color w:val="4E5B6F" w:themeColor="text2"/>
          <w:sz w:val="36"/>
          <w:szCs w:val="36"/>
        </w:rPr>
        <w:t>()</w:t>
      </w:r>
    </w:p>
    <w:p w14:paraId="7E4AD89A" w14:textId="77777777" w:rsidR="000125E0" w:rsidRPr="000125E0" w:rsidRDefault="000125E0" w:rsidP="000125E0">
      <w:pPr>
        <w:rPr>
          <w:b/>
          <w:bCs/>
          <w:color w:val="4E5B6F" w:themeColor="text2"/>
          <w:sz w:val="36"/>
          <w:szCs w:val="36"/>
        </w:rPr>
      </w:pPr>
      <w:proofErr w:type="spellStart"/>
      <w:r w:rsidRPr="000125E0">
        <w:rPr>
          <w:b/>
          <w:bCs/>
          <w:color w:val="4E5B6F" w:themeColor="text2"/>
          <w:sz w:val="36"/>
          <w:szCs w:val="36"/>
        </w:rPr>
        <w:t>ordered_</w:t>
      </w:r>
      <w:proofErr w:type="gramStart"/>
      <w:r w:rsidRPr="000125E0">
        <w:rPr>
          <w:b/>
          <w:bCs/>
          <w:color w:val="4E5B6F" w:themeColor="text2"/>
          <w:sz w:val="36"/>
          <w:szCs w:val="36"/>
        </w:rPr>
        <w:t>dict</w:t>
      </w:r>
      <w:proofErr w:type="spellEnd"/>
      <w:r w:rsidRPr="000125E0">
        <w:rPr>
          <w:b/>
          <w:bCs/>
          <w:color w:val="4E5B6F" w:themeColor="text2"/>
          <w:sz w:val="36"/>
          <w:szCs w:val="36"/>
        </w:rPr>
        <w:t>[</w:t>
      </w:r>
      <w:proofErr w:type="gramEnd"/>
      <w:r w:rsidRPr="000125E0">
        <w:rPr>
          <w:b/>
          <w:bCs/>
          <w:color w:val="4E5B6F" w:themeColor="text2"/>
          <w:sz w:val="36"/>
          <w:szCs w:val="36"/>
        </w:rPr>
        <w:t>"1"] = "one"</w:t>
      </w:r>
    </w:p>
    <w:p w14:paraId="186488EE" w14:textId="77777777" w:rsidR="000125E0" w:rsidRPr="000125E0" w:rsidRDefault="000125E0" w:rsidP="000125E0">
      <w:pPr>
        <w:rPr>
          <w:b/>
          <w:bCs/>
          <w:color w:val="4E5B6F" w:themeColor="text2"/>
          <w:sz w:val="36"/>
          <w:szCs w:val="36"/>
        </w:rPr>
      </w:pPr>
      <w:proofErr w:type="spellStart"/>
      <w:r w:rsidRPr="000125E0">
        <w:rPr>
          <w:b/>
          <w:bCs/>
          <w:color w:val="4E5B6F" w:themeColor="text2"/>
          <w:sz w:val="36"/>
          <w:szCs w:val="36"/>
        </w:rPr>
        <w:t>ordered_</w:t>
      </w:r>
      <w:proofErr w:type="gramStart"/>
      <w:r w:rsidRPr="000125E0">
        <w:rPr>
          <w:b/>
          <w:bCs/>
          <w:color w:val="4E5B6F" w:themeColor="text2"/>
          <w:sz w:val="36"/>
          <w:szCs w:val="36"/>
        </w:rPr>
        <w:t>dict</w:t>
      </w:r>
      <w:proofErr w:type="spellEnd"/>
      <w:r w:rsidRPr="000125E0">
        <w:rPr>
          <w:b/>
          <w:bCs/>
          <w:color w:val="4E5B6F" w:themeColor="text2"/>
          <w:sz w:val="36"/>
          <w:szCs w:val="36"/>
        </w:rPr>
        <w:t>[</w:t>
      </w:r>
      <w:proofErr w:type="gramEnd"/>
      <w:r w:rsidRPr="000125E0">
        <w:rPr>
          <w:b/>
          <w:bCs/>
          <w:color w:val="4E5B6F" w:themeColor="text2"/>
          <w:sz w:val="36"/>
          <w:szCs w:val="36"/>
        </w:rPr>
        <w:t>"2"] = "two"</w:t>
      </w:r>
    </w:p>
    <w:p w14:paraId="63E5C509" w14:textId="77777777" w:rsidR="000125E0" w:rsidRPr="000125E0" w:rsidRDefault="000125E0" w:rsidP="000125E0">
      <w:pPr>
        <w:rPr>
          <w:b/>
          <w:bCs/>
          <w:color w:val="4E5B6F" w:themeColor="text2"/>
          <w:sz w:val="36"/>
          <w:szCs w:val="36"/>
        </w:rPr>
      </w:pPr>
      <w:proofErr w:type="spellStart"/>
      <w:r w:rsidRPr="000125E0">
        <w:rPr>
          <w:b/>
          <w:bCs/>
          <w:color w:val="4E5B6F" w:themeColor="text2"/>
          <w:sz w:val="36"/>
          <w:szCs w:val="36"/>
        </w:rPr>
        <w:t>ordered_</w:t>
      </w:r>
      <w:proofErr w:type="gramStart"/>
      <w:r w:rsidRPr="000125E0">
        <w:rPr>
          <w:b/>
          <w:bCs/>
          <w:color w:val="4E5B6F" w:themeColor="text2"/>
          <w:sz w:val="36"/>
          <w:szCs w:val="36"/>
        </w:rPr>
        <w:t>dict</w:t>
      </w:r>
      <w:proofErr w:type="spellEnd"/>
      <w:r w:rsidRPr="000125E0">
        <w:rPr>
          <w:b/>
          <w:bCs/>
          <w:color w:val="4E5B6F" w:themeColor="text2"/>
          <w:sz w:val="36"/>
          <w:szCs w:val="36"/>
        </w:rPr>
        <w:t>[</w:t>
      </w:r>
      <w:proofErr w:type="gramEnd"/>
      <w:r w:rsidRPr="000125E0">
        <w:rPr>
          <w:b/>
          <w:bCs/>
          <w:color w:val="4E5B6F" w:themeColor="text2"/>
          <w:sz w:val="36"/>
          <w:szCs w:val="36"/>
        </w:rPr>
        <w:t>"3"] = "three"</w:t>
      </w:r>
    </w:p>
    <w:p w14:paraId="00C4DB6A" w14:textId="77777777" w:rsidR="000125E0" w:rsidRPr="000125E0" w:rsidRDefault="000125E0" w:rsidP="000125E0">
      <w:pPr>
        <w:rPr>
          <w:b/>
          <w:bCs/>
          <w:color w:val="4E5B6F" w:themeColor="text2"/>
          <w:sz w:val="36"/>
          <w:szCs w:val="36"/>
        </w:rPr>
      </w:pPr>
      <w:proofErr w:type="gramStart"/>
      <w:r w:rsidRPr="000125E0">
        <w:rPr>
          <w:b/>
          <w:bCs/>
          <w:color w:val="4E5B6F" w:themeColor="text2"/>
          <w:sz w:val="36"/>
          <w:szCs w:val="36"/>
        </w:rPr>
        <w:t>print(</w:t>
      </w:r>
      <w:proofErr w:type="gramEnd"/>
      <w:r w:rsidRPr="000125E0">
        <w:rPr>
          <w:b/>
          <w:bCs/>
          <w:color w:val="4E5B6F" w:themeColor="text2"/>
          <w:sz w:val="36"/>
          <w:szCs w:val="36"/>
        </w:rPr>
        <w:t>"Printing Ordered Dictionary: ")</w:t>
      </w:r>
    </w:p>
    <w:p w14:paraId="1B222FA0" w14:textId="77777777" w:rsidR="000125E0" w:rsidRPr="000125E0" w:rsidRDefault="000125E0" w:rsidP="000125E0">
      <w:pPr>
        <w:rPr>
          <w:b/>
          <w:bCs/>
          <w:color w:val="4E5B6F" w:themeColor="text2"/>
          <w:sz w:val="36"/>
          <w:szCs w:val="36"/>
        </w:rPr>
      </w:pPr>
      <w:r w:rsidRPr="000125E0">
        <w:rPr>
          <w:b/>
          <w:bCs/>
          <w:color w:val="4E5B6F" w:themeColor="text2"/>
          <w:sz w:val="36"/>
          <w:szCs w:val="36"/>
        </w:rPr>
        <w:t xml:space="preserve">for </w:t>
      </w:r>
      <w:proofErr w:type="spellStart"/>
      <w:proofErr w:type="gramStart"/>
      <w:r w:rsidRPr="000125E0">
        <w:rPr>
          <w:b/>
          <w:bCs/>
          <w:color w:val="4E5B6F" w:themeColor="text2"/>
          <w:sz w:val="36"/>
          <w:szCs w:val="36"/>
        </w:rPr>
        <w:t>key,value</w:t>
      </w:r>
      <w:proofErr w:type="spellEnd"/>
      <w:proofErr w:type="gramEnd"/>
      <w:r w:rsidRPr="000125E0">
        <w:rPr>
          <w:b/>
          <w:bCs/>
          <w:color w:val="4E5B6F" w:themeColor="text2"/>
          <w:sz w:val="36"/>
          <w:szCs w:val="36"/>
        </w:rPr>
        <w:t xml:space="preserve"> in </w:t>
      </w:r>
      <w:proofErr w:type="spellStart"/>
      <w:r w:rsidRPr="000125E0">
        <w:rPr>
          <w:b/>
          <w:bCs/>
          <w:color w:val="4E5B6F" w:themeColor="text2"/>
          <w:sz w:val="36"/>
          <w:szCs w:val="36"/>
        </w:rPr>
        <w:t>ordered_dict.items</w:t>
      </w:r>
      <w:proofErr w:type="spellEnd"/>
      <w:r w:rsidRPr="000125E0">
        <w:rPr>
          <w:b/>
          <w:bCs/>
          <w:color w:val="4E5B6F" w:themeColor="text2"/>
          <w:sz w:val="36"/>
          <w:szCs w:val="36"/>
        </w:rPr>
        <w:t>():</w:t>
      </w:r>
    </w:p>
    <w:p w14:paraId="38BCEF1E" w14:textId="4C1BB1D8" w:rsidR="000125E0" w:rsidRDefault="000125E0" w:rsidP="000125E0">
      <w:pPr>
        <w:rPr>
          <w:b/>
          <w:bCs/>
          <w:color w:val="4E5B6F" w:themeColor="text2"/>
          <w:sz w:val="36"/>
          <w:szCs w:val="36"/>
        </w:rPr>
      </w:pPr>
      <w:r w:rsidRPr="000125E0">
        <w:rPr>
          <w:b/>
          <w:bCs/>
          <w:color w:val="4E5B6F" w:themeColor="text2"/>
          <w:sz w:val="36"/>
          <w:szCs w:val="36"/>
        </w:rPr>
        <w:tab/>
      </w:r>
      <w:proofErr w:type="gramStart"/>
      <w:r w:rsidRPr="000125E0">
        <w:rPr>
          <w:b/>
          <w:bCs/>
          <w:color w:val="4E5B6F" w:themeColor="text2"/>
          <w:sz w:val="36"/>
          <w:szCs w:val="36"/>
        </w:rPr>
        <w:t>print(</w:t>
      </w:r>
      <w:proofErr w:type="gramEnd"/>
      <w:r w:rsidRPr="000125E0">
        <w:rPr>
          <w:b/>
          <w:bCs/>
          <w:color w:val="4E5B6F" w:themeColor="text2"/>
          <w:sz w:val="36"/>
          <w:szCs w:val="36"/>
        </w:rPr>
        <w:t>"key : {0}, value : {1}".format(</w:t>
      </w:r>
      <w:proofErr w:type="spellStart"/>
      <w:r w:rsidRPr="000125E0">
        <w:rPr>
          <w:b/>
          <w:bCs/>
          <w:color w:val="4E5B6F" w:themeColor="text2"/>
          <w:sz w:val="36"/>
          <w:szCs w:val="36"/>
        </w:rPr>
        <w:t>key,value</w:t>
      </w:r>
      <w:proofErr w:type="spellEnd"/>
      <w:r w:rsidRPr="000125E0">
        <w:rPr>
          <w:b/>
          <w:bCs/>
          <w:color w:val="4E5B6F" w:themeColor="text2"/>
          <w:sz w:val="36"/>
          <w:szCs w:val="36"/>
        </w:rPr>
        <w:t>))</w:t>
      </w:r>
    </w:p>
    <w:p w14:paraId="18256DE1" w14:textId="77777777" w:rsidR="000125E0" w:rsidRDefault="000125E0" w:rsidP="000125E0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0DE7DD" w14:textId="6EF500C4" w:rsidR="000125E0" w:rsidRDefault="000125E0" w:rsidP="000125E0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 of dictionary</w:t>
      </w:r>
    </w:p>
    <w:p w14:paraId="7161F5E6" w14:textId="77777777" w:rsidR="000125E0" w:rsidRPr="00AE0229" w:rsidRDefault="000125E0" w:rsidP="000125E0">
      <w:pPr>
        <w:rPr>
          <w:color w:val="000000" w:themeColor="text1"/>
          <w:sz w:val="36"/>
          <w:szCs w:val="3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E0229">
        <w:rPr>
          <w:color w:val="000000" w:themeColor="text1"/>
          <w:sz w:val="36"/>
          <w:szCs w:val="3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normal_dict</w:t>
      </w:r>
      <w:proofErr w:type="spellEnd"/>
      <w:r w:rsidRPr="00AE0229">
        <w:rPr>
          <w:color w:val="000000" w:themeColor="text1"/>
          <w:sz w:val="36"/>
          <w:szCs w:val="3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{}</w:t>
      </w:r>
    </w:p>
    <w:p w14:paraId="56236067" w14:textId="77777777" w:rsidR="000125E0" w:rsidRPr="00AE0229" w:rsidRDefault="000125E0" w:rsidP="000125E0">
      <w:pPr>
        <w:rPr>
          <w:color w:val="000000" w:themeColor="text1"/>
          <w:sz w:val="36"/>
          <w:szCs w:val="3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364655" w14:textId="77777777" w:rsidR="000125E0" w:rsidRPr="00AE0229" w:rsidRDefault="000125E0" w:rsidP="000125E0">
      <w:pPr>
        <w:rPr>
          <w:color w:val="000000" w:themeColor="text1"/>
          <w:sz w:val="36"/>
          <w:szCs w:val="3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E0229">
        <w:rPr>
          <w:color w:val="000000" w:themeColor="text1"/>
          <w:sz w:val="36"/>
          <w:szCs w:val="3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normal_</w:t>
      </w:r>
      <w:proofErr w:type="gramStart"/>
      <w:r w:rsidRPr="00AE0229">
        <w:rPr>
          <w:color w:val="000000" w:themeColor="text1"/>
          <w:sz w:val="36"/>
          <w:szCs w:val="3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dict</w:t>
      </w:r>
      <w:proofErr w:type="spellEnd"/>
      <w:r w:rsidRPr="00AE0229">
        <w:rPr>
          <w:color w:val="000000" w:themeColor="text1"/>
          <w:sz w:val="36"/>
          <w:szCs w:val="3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AE0229">
        <w:rPr>
          <w:color w:val="000000" w:themeColor="text1"/>
          <w:sz w:val="36"/>
          <w:szCs w:val="3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'1'] = 'one'</w:t>
      </w:r>
    </w:p>
    <w:p w14:paraId="0B34E879" w14:textId="77777777" w:rsidR="000125E0" w:rsidRPr="00AE0229" w:rsidRDefault="000125E0" w:rsidP="000125E0">
      <w:pPr>
        <w:rPr>
          <w:color w:val="000000" w:themeColor="text1"/>
          <w:sz w:val="36"/>
          <w:szCs w:val="3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E0229">
        <w:rPr>
          <w:color w:val="000000" w:themeColor="text1"/>
          <w:sz w:val="36"/>
          <w:szCs w:val="3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normal_</w:t>
      </w:r>
      <w:proofErr w:type="gramStart"/>
      <w:r w:rsidRPr="00AE0229">
        <w:rPr>
          <w:color w:val="000000" w:themeColor="text1"/>
          <w:sz w:val="36"/>
          <w:szCs w:val="3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dict</w:t>
      </w:r>
      <w:proofErr w:type="spellEnd"/>
      <w:r w:rsidRPr="00AE0229">
        <w:rPr>
          <w:color w:val="000000" w:themeColor="text1"/>
          <w:sz w:val="36"/>
          <w:szCs w:val="3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AE0229">
        <w:rPr>
          <w:color w:val="000000" w:themeColor="text1"/>
          <w:sz w:val="36"/>
          <w:szCs w:val="3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'2'] = 'two'</w:t>
      </w:r>
    </w:p>
    <w:p w14:paraId="07C72946" w14:textId="77777777" w:rsidR="000125E0" w:rsidRPr="00AE0229" w:rsidRDefault="000125E0" w:rsidP="000125E0">
      <w:pPr>
        <w:rPr>
          <w:color w:val="000000" w:themeColor="text1"/>
          <w:sz w:val="36"/>
          <w:szCs w:val="3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E0229">
        <w:rPr>
          <w:color w:val="000000" w:themeColor="text1"/>
          <w:sz w:val="36"/>
          <w:szCs w:val="3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normal_</w:t>
      </w:r>
      <w:proofErr w:type="gramStart"/>
      <w:r w:rsidRPr="00AE0229">
        <w:rPr>
          <w:color w:val="000000" w:themeColor="text1"/>
          <w:sz w:val="36"/>
          <w:szCs w:val="3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dict</w:t>
      </w:r>
      <w:proofErr w:type="spellEnd"/>
      <w:r w:rsidRPr="00AE0229">
        <w:rPr>
          <w:color w:val="000000" w:themeColor="text1"/>
          <w:sz w:val="36"/>
          <w:szCs w:val="3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AE0229">
        <w:rPr>
          <w:color w:val="000000" w:themeColor="text1"/>
          <w:sz w:val="36"/>
          <w:szCs w:val="3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'3'] = 'three'</w:t>
      </w:r>
    </w:p>
    <w:p w14:paraId="7E87288F" w14:textId="77777777" w:rsidR="000125E0" w:rsidRPr="00AE0229" w:rsidRDefault="000125E0" w:rsidP="000125E0">
      <w:pPr>
        <w:rPr>
          <w:color w:val="000000" w:themeColor="text1"/>
          <w:sz w:val="36"/>
          <w:szCs w:val="3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E0229">
        <w:rPr>
          <w:color w:val="000000" w:themeColor="text1"/>
          <w:sz w:val="36"/>
          <w:szCs w:val="3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print(</w:t>
      </w:r>
      <w:proofErr w:type="gramEnd"/>
      <w:r w:rsidRPr="00AE0229">
        <w:rPr>
          <w:color w:val="000000" w:themeColor="text1"/>
          <w:sz w:val="36"/>
          <w:szCs w:val="3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"Printing normal Dictionary")</w:t>
      </w:r>
    </w:p>
    <w:p w14:paraId="222BF6C1" w14:textId="77777777" w:rsidR="000125E0" w:rsidRPr="00AE0229" w:rsidRDefault="000125E0" w:rsidP="000125E0">
      <w:pPr>
        <w:rPr>
          <w:color w:val="000000" w:themeColor="text1"/>
          <w:sz w:val="36"/>
          <w:szCs w:val="3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0229">
        <w:rPr>
          <w:color w:val="000000" w:themeColor="text1"/>
          <w:sz w:val="36"/>
          <w:szCs w:val="3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proofErr w:type="gramStart"/>
      <w:r w:rsidRPr="00AE0229">
        <w:rPr>
          <w:color w:val="000000" w:themeColor="text1"/>
          <w:sz w:val="36"/>
          <w:szCs w:val="3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key,value</w:t>
      </w:r>
      <w:proofErr w:type="spellEnd"/>
      <w:proofErr w:type="gramEnd"/>
      <w:r w:rsidRPr="00AE0229">
        <w:rPr>
          <w:color w:val="000000" w:themeColor="text1"/>
          <w:sz w:val="36"/>
          <w:szCs w:val="3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r w:rsidRPr="00AE0229">
        <w:rPr>
          <w:color w:val="000000" w:themeColor="text1"/>
          <w:sz w:val="36"/>
          <w:szCs w:val="3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normal_dict.items</w:t>
      </w:r>
      <w:proofErr w:type="spellEnd"/>
      <w:r w:rsidRPr="00AE0229">
        <w:rPr>
          <w:color w:val="000000" w:themeColor="text1"/>
          <w:sz w:val="36"/>
          <w:szCs w:val="3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():</w:t>
      </w:r>
    </w:p>
    <w:p w14:paraId="1345C1BC" w14:textId="0BA606E2" w:rsidR="000125E0" w:rsidRPr="000125E0" w:rsidRDefault="000125E0" w:rsidP="000125E0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0229">
        <w:rPr>
          <w:color w:val="000000" w:themeColor="text1"/>
          <w:sz w:val="36"/>
          <w:szCs w:val="3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AE0229">
        <w:rPr>
          <w:color w:val="000000" w:themeColor="text1"/>
          <w:sz w:val="36"/>
          <w:szCs w:val="3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AE0229">
        <w:rPr>
          <w:color w:val="000000" w:themeColor="text1"/>
          <w:sz w:val="36"/>
          <w:szCs w:val="3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"key : {0},value : {1}".format(key,))</w:t>
      </w:r>
    </w:p>
    <w:sectPr w:rsidR="000125E0" w:rsidRPr="000125E0"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E7E1E" w14:textId="77777777" w:rsidR="00E87665" w:rsidRDefault="00E87665">
      <w:pPr>
        <w:spacing w:before="0" w:after="0" w:line="240" w:lineRule="auto"/>
      </w:pPr>
      <w:r>
        <w:separator/>
      </w:r>
    </w:p>
  </w:endnote>
  <w:endnote w:type="continuationSeparator" w:id="0">
    <w:p w14:paraId="4C1B4EBB" w14:textId="77777777" w:rsidR="00E87665" w:rsidRDefault="00E8766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CD158" w14:textId="77777777" w:rsidR="008D33E7" w:rsidRDefault="00E87665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168ED" w14:textId="77777777" w:rsidR="00E87665" w:rsidRDefault="00E87665">
      <w:pPr>
        <w:spacing w:before="0" w:after="0" w:line="240" w:lineRule="auto"/>
      </w:pPr>
      <w:r>
        <w:separator/>
      </w:r>
    </w:p>
  </w:footnote>
  <w:footnote w:type="continuationSeparator" w:id="0">
    <w:p w14:paraId="4CB20B30" w14:textId="77777777" w:rsidR="00E87665" w:rsidRDefault="00E8766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E11"/>
    <w:rsid w:val="000125E0"/>
    <w:rsid w:val="001B5E11"/>
    <w:rsid w:val="008D33E7"/>
    <w:rsid w:val="00AE0229"/>
    <w:rsid w:val="00D90311"/>
    <w:rsid w:val="00E25A36"/>
    <w:rsid w:val="00E8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4D3408"/>
  <w15:chartTrackingRefBased/>
  <w15:docId w15:val="{6C4104CC-6096-4C35-99E5-EA6A03FAC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StudentReport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2B2AEE-BC27-42AA-AB53-9F1DA8E4413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397</TotalTime>
  <Pages>3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FREEDOM OUTREACH</dc:creator>
  <cp:keywords/>
  <cp:lastModifiedBy>Joseph Orleans Lindsay</cp:lastModifiedBy>
  <cp:revision>1</cp:revision>
  <dcterms:created xsi:type="dcterms:W3CDTF">2021-10-08T04:50:00Z</dcterms:created>
  <dcterms:modified xsi:type="dcterms:W3CDTF">2021-10-08T11:27:00Z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